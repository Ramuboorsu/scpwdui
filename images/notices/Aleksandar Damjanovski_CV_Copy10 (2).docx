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91AEE" w14:textId="77777777" w:rsidR="007A43C6" w:rsidRDefault="00EF31D5">
      <w:pPr>
        <w:pStyle w:val="Title"/>
      </w:pPr>
      <w:r>
        <w:rPr>
          <w:lang w:val="mk-MK"/>
        </w:rPr>
        <w:t>Aleksandar</w:t>
      </w:r>
      <w:r w:rsidR="00464887">
        <w:rPr>
          <w:lang w:val="mk-MK"/>
        </w:rPr>
        <w:t xml:space="preserve"> </w:t>
      </w:r>
      <w:r>
        <w:rPr>
          <w:lang w:val="mk-MK"/>
        </w:rPr>
        <w:t>Damjanovski</w:t>
      </w:r>
    </w:p>
    <w:p w14:paraId="745AEF9C" w14:textId="77777777" w:rsidR="007A43C6" w:rsidRDefault="003F785A" w:rsidP="00211775">
      <w:r>
        <w:rPr>
          <w:lang w:val="mk-MK"/>
        </w:rPr>
        <w:t>Born</w:t>
      </w:r>
      <w:r w:rsidR="00710DA7">
        <w:t xml:space="preserve">: 15.06.1988 | </w:t>
      </w:r>
      <w:r>
        <w:rPr>
          <w:lang w:val="mk-MK"/>
        </w:rPr>
        <w:t>Kocho</w:t>
      </w:r>
      <w:r w:rsidR="00464887">
        <w:rPr>
          <w:lang w:val="mk-MK"/>
        </w:rPr>
        <w:t xml:space="preserve"> </w:t>
      </w:r>
      <w:r>
        <w:rPr>
          <w:lang w:val="mk-MK"/>
        </w:rPr>
        <w:t>Racin</w:t>
      </w:r>
      <w:r w:rsidR="00464887">
        <w:rPr>
          <w:lang w:val="mk-MK"/>
        </w:rPr>
        <w:t xml:space="preserve"> </w:t>
      </w:r>
      <w:r>
        <w:rPr>
          <w:lang w:val="mk-MK"/>
        </w:rPr>
        <w:t>no</w:t>
      </w:r>
      <w:r w:rsidR="00464887">
        <w:rPr>
          <w:lang w:val="mk-MK"/>
        </w:rPr>
        <w:t>.16,</w:t>
      </w:r>
      <w:r w:rsidR="00710DA7">
        <w:rPr>
          <w:lang w:val="mk-MK"/>
        </w:rPr>
        <w:t xml:space="preserve"> </w:t>
      </w:r>
      <w:r w:rsidR="00464887">
        <w:rPr>
          <w:lang w:val="mk-MK"/>
        </w:rPr>
        <w:t>2460,</w:t>
      </w:r>
      <w:r w:rsidR="00710DA7">
        <w:rPr>
          <w:lang w:val="mk-MK"/>
        </w:rPr>
        <w:t xml:space="preserve"> </w:t>
      </w:r>
      <w:r w:rsidR="00EF31D5">
        <w:rPr>
          <w:lang w:val="mk-MK"/>
        </w:rPr>
        <w:t>Valandovo</w:t>
      </w:r>
      <w:r w:rsidR="00601682">
        <w:t> | </w:t>
      </w:r>
      <w:r w:rsidR="00464887">
        <w:rPr>
          <w:lang w:val="mk-MK"/>
        </w:rPr>
        <w:t>+389 7</w:t>
      </w:r>
      <w:r w:rsidR="005C2E42">
        <w:rPr>
          <w:lang w:val="mk-MK"/>
        </w:rPr>
        <w:t>1</w:t>
      </w:r>
      <w:r w:rsidR="00464887">
        <w:rPr>
          <w:lang w:val="mk-MK"/>
        </w:rPr>
        <w:t xml:space="preserve"> </w:t>
      </w:r>
      <w:r w:rsidR="005C2E42">
        <w:rPr>
          <w:lang w:val="mk-MK"/>
        </w:rPr>
        <w:t>200</w:t>
      </w:r>
      <w:r w:rsidR="00464887">
        <w:rPr>
          <w:lang w:val="mk-MK"/>
        </w:rPr>
        <w:t xml:space="preserve"> </w:t>
      </w:r>
      <w:r w:rsidR="005C2E42">
        <w:rPr>
          <w:lang w:val="mk-MK"/>
        </w:rPr>
        <w:t>167</w:t>
      </w:r>
      <w:r w:rsidR="00601682">
        <w:t> | </w:t>
      </w:r>
      <w:r w:rsidR="00710DA7">
        <w:t>damjanovski.aleksandar@gmail.com</w:t>
      </w:r>
    </w:p>
    <w:p w14:paraId="5FA72D34" w14:textId="77777777" w:rsidR="007A43C6" w:rsidRPr="00464887" w:rsidRDefault="003F785A">
      <w:pPr>
        <w:pStyle w:val="SectionHeading"/>
        <w:rPr>
          <w:lang w:val="mk-MK"/>
        </w:rPr>
      </w:pPr>
      <w:r>
        <w:rPr>
          <w:lang w:val="mk-MK"/>
        </w:rPr>
        <w:t>Education</w:t>
      </w:r>
    </w:p>
    <w:p w14:paraId="2B7E15B5" w14:textId="77777777" w:rsidR="007A43C6" w:rsidRDefault="00426385">
      <w:pPr>
        <w:pStyle w:val="Subsection"/>
        <w:spacing w:before="100"/>
      </w:pPr>
      <w:r>
        <w:rPr>
          <w:lang w:val="mk-MK"/>
        </w:rPr>
        <w:t>Primary education</w:t>
      </w:r>
      <w:r w:rsidR="00601682">
        <w:t> | </w:t>
      </w:r>
      <w:r w:rsidR="00464887">
        <w:rPr>
          <w:lang w:val="mk-MK"/>
        </w:rPr>
        <w:t>1995 – 2003</w:t>
      </w:r>
      <w:r w:rsidR="00601682">
        <w:t> | </w:t>
      </w:r>
      <w:r w:rsidR="002D2C66">
        <w:rPr>
          <w:lang w:val="mk-MK"/>
        </w:rPr>
        <w:t xml:space="preserve">ps </w:t>
      </w:r>
      <w:r w:rsidR="00464887">
        <w:rPr>
          <w:lang w:val="mk-MK"/>
        </w:rPr>
        <w:t xml:space="preserve"> </w:t>
      </w:r>
      <w:r w:rsidR="00710DA7">
        <w:t>“</w:t>
      </w:r>
      <w:r w:rsidR="00E02881">
        <w:rPr>
          <w:lang w:val="mk-MK"/>
        </w:rPr>
        <w:t>josip broz tito</w:t>
      </w:r>
      <w:r w:rsidR="00710DA7">
        <w:t>”</w:t>
      </w:r>
      <w:r w:rsidR="00464887">
        <w:rPr>
          <w:lang w:val="mk-MK"/>
        </w:rPr>
        <w:t xml:space="preserve"> , </w:t>
      </w:r>
      <w:r w:rsidR="00D04B9A">
        <w:rPr>
          <w:lang w:val="mk-MK"/>
        </w:rPr>
        <w:t>valandovo</w:t>
      </w:r>
    </w:p>
    <w:p w14:paraId="1F139739" w14:textId="77777777" w:rsidR="007A43C6" w:rsidRPr="00464887" w:rsidRDefault="00F2250A" w:rsidP="00464887">
      <w:pPr>
        <w:pStyle w:val="Subsection"/>
      </w:pPr>
      <w:r>
        <w:rPr>
          <w:lang w:val="mk-MK"/>
        </w:rPr>
        <w:t>Seco</w:t>
      </w:r>
      <w:r w:rsidR="00D04B9A">
        <w:rPr>
          <w:lang w:val="mk-MK"/>
        </w:rPr>
        <w:t xml:space="preserve">ndary </w:t>
      </w:r>
      <w:r w:rsidR="00464887">
        <w:rPr>
          <w:lang w:val="mk-MK"/>
        </w:rPr>
        <w:t xml:space="preserve"> </w:t>
      </w:r>
      <w:r w:rsidR="00D04B9A">
        <w:rPr>
          <w:lang w:val="mk-MK"/>
        </w:rPr>
        <w:t>education</w:t>
      </w:r>
      <w:r w:rsidR="00601682">
        <w:t> | </w:t>
      </w:r>
      <w:r w:rsidR="00464887">
        <w:rPr>
          <w:lang w:val="mk-MK"/>
        </w:rPr>
        <w:t>2003 - 2007</w:t>
      </w:r>
      <w:r w:rsidR="00601682">
        <w:t> | </w:t>
      </w:r>
      <w:r w:rsidR="00927319">
        <w:rPr>
          <w:lang w:val="mk-MK"/>
        </w:rPr>
        <w:t>ss</w:t>
      </w:r>
      <w:r w:rsidR="00F529BB">
        <w:rPr>
          <w:lang w:val="mk-MK"/>
        </w:rPr>
        <w:t xml:space="preserve"> </w:t>
      </w:r>
      <w:r w:rsidR="00464887">
        <w:rPr>
          <w:lang w:val="mk-MK"/>
        </w:rPr>
        <w:t xml:space="preserve"> </w:t>
      </w:r>
      <w:r w:rsidR="00710DA7">
        <w:t>“</w:t>
      </w:r>
      <w:r w:rsidR="00D04B9A">
        <w:rPr>
          <w:lang w:val="mk-MK"/>
        </w:rPr>
        <w:t>goce</w:t>
      </w:r>
      <w:r w:rsidR="00464887">
        <w:rPr>
          <w:lang w:val="mk-MK"/>
        </w:rPr>
        <w:t xml:space="preserve"> </w:t>
      </w:r>
      <w:r w:rsidR="00D04B9A">
        <w:rPr>
          <w:lang w:val="mk-MK"/>
        </w:rPr>
        <w:t>delchev</w:t>
      </w:r>
      <w:r w:rsidR="00710DA7">
        <w:t>”</w:t>
      </w:r>
      <w:r w:rsidR="00464887">
        <w:rPr>
          <w:lang w:val="mk-MK"/>
        </w:rPr>
        <w:t xml:space="preserve">, </w:t>
      </w:r>
      <w:r w:rsidR="00D04B9A">
        <w:rPr>
          <w:lang w:val="mk-MK"/>
        </w:rPr>
        <w:t>valandovo</w:t>
      </w:r>
    </w:p>
    <w:p w14:paraId="4D9D30B6" w14:textId="77777777" w:rsidR="00464887" w:rsidRDefault="00E02881" w:rsidP="00464887">
      <w:pPr>
        <w:pStyle w:val="Subsection"/>
      </w:pPr>
      <w:r>
        <w:rPr>
          <w:lang w:val="mk-MK"/>
        </w:rPr>
        <w:t>High education</w:t>
      </w:r>
      <w:r w:rsidR="00464887">
        <w:t> | </w:t>
      </w:r>
      <w:r w:rsidR="00464887">
        <w:rPr>
          <w:lang w:val="mk-MK"/>
        </w:rPr>
        <w:t>2007 - 2013</w:t>
      </w:r>
      <w:r w:rsidR="00464887">
        <w:t> | </w:t>
      </w:r>
      <w:r w:rsidR="004C427A">
        <w:rPr>
          <w:lang w:val="mk-MK"/>
        </w:rPr>
        <w:t>faculty of computer science</w:t>
      </w:r>
      <w:r w:rsidR="000713AD">
        <w:rPr>
          <w:lang w:val="mk-MK"/>
        </w:rPr>
        <w:t xml:space="preserve"> and engineering</w:t>
      </w:r>
      <w:r w:rsidR="00464887">
        <w:rPr>
          <w:lang w:val="mk-MK"/>
        </w:rPr>
        <w:t xml:space="preserve">, </w:t>
      </w:r>
      <w:r w:rsidR="004C427A">
        <w:rPr>
          <w:lang w:val="mk-MK"/>
        </w:rPr>
        <w:t>skopje</w:t>
      </w:r>
    </w:p>
    <w:p w14:paraId="22628924" w14:textId="77777777" w:rsidR="00464887" w:rsidRDefault="00D171AA" w:rsidP="00464887">
      <w:pPr>
        <w:pStyle w:val="ListBullet"/>
      </w:pPr>
      <w:r>
        <w:rPr>
          <w:lang w:val="mk-MK"/>
        </w:rPr>
        <w:t>Direction</w:t>
      </w:r>
      <w:r w:rsidR="00464887">
        <w:t xml:space="preserve">: </w:t>
      </w:r>
      <w:r w:rsidR="000713AD">
        <w:rPr>
          <w:lang w:val="mk-MK"/>
        </w:rPr>
        <w:t>Internet and mobile technologies</w:t>
      </w:r>
    </w:p>
    <w:p w14:paraId="3933E772" w14:textId="77777777" w:rsidR="00464887" w:rsidRDefault="00464887" w:rsidP="00464887">
      <w:pPr>
        <w:pStyle w:val="ListBullet"/>
        <w:numPr>
          <w:ilvl w:val="0"/>
          <w:numId w:val="0"/>
        </w:numPr>
        <w:ind w:left="144"/>
        <w:rPr>
          <w:bCs/>
        </w:rPr>
      </w:pPr>
    </w:p>
    <w:p w14:paraId="1742D131" w14:textId="77777777" w:rsidR="00464887" w:rsidRDefault="00464887" w:rsidP="00464887">
      <w:pPr>
        <w:pStyle w:val="ListBullet"/>
        <w:numPr>
          <w:ilvl w:val="0"/>
          <w:numId w:val="0"/>
        </w:numPr>
      </w:pPr>
    </w:p>
    <w:p w14:paraId="795FF0EE" w14:textId="77777777" w:rsidR="007A43C6" w:rsidRPr="009957B5" w:rsidRDefault="00131796">
      <w:pPr>
        <w:pStyle w:val="SectionHeading"/>
      </w:pPr>
      <w:r>
        <w:rPr>
          <w:lang w:val="mk-MK"/>
        </w:rPr>
        <w:t>Skills and abili</w:t>
      </w:r>
      <w:r w:rsidR="002F1874">
        <w:rPr>
          <w:lang w:val="mk-MK"/>
        </w:rPr>
        <w:t>ties</w:t>
      </w:r>
    </w:p>
    <w:p w14:paraId="70AADA23" w14:textId="77777777" w:rsidR="007A43C6" w:rsidRPr="009957B5" w:rsidRDefault="00CB6F64">
      <w:pPr>
        <w:pStyle w:val="Subsection"/>
        <w:spacing w:before="100"/>
        <w:rPr>
          <w:lang w:val="mk-MK"/>
        </w:rPr>
      </w:pPr>
      <w:r>
        <w:rPr>
          <w:lang w:val="mk-MK"/>
        </w:rPr>
        <w:t>Languages</w:t>
      </w:r>
    </w:p>
    <w:p w14:paraId="657F5E55" w14:textId="77777777" w:rsidR="007A43C6" w:rsidRDefault="00CB6F64">
      <w:pPr>
        <w:pStyle w:val="ListBullet"/>
      </w:pPr>
      <w:r>
        <w:rPr>
          <w:lang w:val="mk-MK"/>
        </w:rPr>
        <w:t>English</w:t>
      </w:r>
      <w:r w:rsidR="009957B5">
        <w:rPr>
          <w:lang w:val="mk-MK"/>
        </w:rPr>
        <w:t xml:space="preserve"> – </w:t>
      </w:r>
      <w:r w:rsidR="002F1874">
        <w:rPr>
          <w:lang w:val="mk-MK"/>
        </w:rPr>
        <w:t>good verbal,</w:t>
      </w:r>
      <w:r w:rsidR="007F17F5">
        <w:rPr>
          <w:lang w:val="mk-MK"/>
        </w:rPr>
        <w:t xml:space="preserve"> </w:t>
      </w:r>
      <w:r w:rsidR="002F1874">
        <w:rPr>
          <w:lang w:val="mk-MK"/>
        </w:rPr>
        <w:t>excelent reading and writting</w:t>
      </w:r>
    </w:p>
    <w:p w14:paraId="6252D930" w14:textId="77777777" w:rsidR="007A43C6" w:rsidRPr="000613EF" w:rsidRDefault="00CB6F64">
      <w:pPr>
        <w:pStyle w:val="Subsection"/>
        <w:rPr>
          <w:lang w:val="mk-MK"/>
        </w:rPr>
      </w:pPr>
      <w:r>
        <w:rPr>
          <w:lang w:val="mk-MK"/>
        </w:rPr>
        <w:t>Computer skills</w:t>
      </w:r>
      <w:r w:rsidR="000613EF">
        <w:rPr>
          <w:lang w:val="mk-MK"/>
        </w:rPr>
        <w:t xml:space="preserve"> </w:t>
      </w:r>
    </w:p>
    <w:p w14:paraId="1F62FF60" w14:textId="2BAC8D6A" w:rsidR="007A43C6" w:rsidRDefault="009C4FF8" w:rsidP="00211775">
      <w:pPr>
        <w:pStyle w:val="ListBullet"/>
      </w:pPr>
      <w:r>
        <w:rPr>
          <w:lang w:val="mk-MK"/>
        </w:rPr>
        <w:t>Programming language</w:t>
      </w:r>
      <w:r w:rsidR="003064DC">
        <w:rPr>
          <w:lang w:val="mk-MK"/>
        </w:rPr>
        <w:t xml:space="preserve"> </w:t>
      </w:r>
      <w:r w:rsidR="003064DC">
        <w:t xml:space="preserve">: </w:t>
      </w:r>
      <w:r w:rsidR="00211775">
        <w:t>C#</w:t>
      </w:r>
      <w:r w:rsidR="003064DC">
        <w:t>, C++(</w:t>
      </w:r>
      <w:r>
        <w:rPr>
          <w:lang w:val="mk-MK"/>
        </w:rPr>
        <w:t>basic</w:t>
      </w:r>
      <w:r w:rsidR="003064DC">
        <w:rPr>
          <w:lang w:val="mk-MK"/>
        </w:rPr>
        <w:t>)</w:t>
      </w:r>
      <w:r w:rsidR="00624CE3">
        <w:rPr>
          <w:lang w:val="mk-MK"/>
        </w:rPr>
        <w:t>, PL/SQL</w:t>
      </w:r>
    </w:p>
    <w:p w14:paraId="33EBBFCC" w14:textId="77777777" w:rsidR="00211775" w:rsidRDefault="00211775" w:rsidP="00211775">
      <w:pPr>
        <w:pStyle w:val="ListBullet"/>
      </w:pPr>
      <w:r>
        <w:t xml:space="preserve">.NET </w:t>
      </w:r>
      <w:r w:rsidR="007F17F5">
        <w:rPr>
          <w:lang w:val="mk-MK"/>
        </w:rPr>
        <w:t>platform</w:t>
      </w:r>
    </w:p>
    <w:p w14:paraId="7629B83E" w14:textId="12D2EA4E" w:rsidR="002C1880" w:rsidRDefault="006348F0" w:rsidP="00211775">
      <w:pPr>
        <w:pStyle w:val="ListBullet"/>
      </w:pPr>
      <w:r>
        <w:t xml:space="preserve">Web Forms, MVC </w:t>
      </w:r>
    </w:p>
    <w:p w14:paraId="398E1923" w14:textId="64F6D441" w:rsidR="00211775" w:rsidRDefault="00211775" w:rsidP="00211775">
      <w:pPr>
        <w:pStyle w:val="ListBullet"/>
      </w:pPr>
      <w:r>
        <w:t>Visual Studio 2005,</w:t>
      </w:r>
      <w:r w:rsidR="0026471A">
        <w:rPr>
          <w:lang w:val="mk-MK"/>
        </w:rPr>
        <w:t xml:space="preserve"> </w:t>
      </w:r>
      <w:r>
        <w:t>2008,</w:t>
      </w:r>
      <w:r w:rsidR="0026471A">
        <w:rPr>
          <w:lang w:val="mk-MK"/>
        </w:rPr>
        <w:t xml:space="preserve"> </w:t>
      </w:r>
      <w:r>
        <w:t>2010</w:t>
      </w:r>
      <w:r w:rsidR="005C7C8A">
        <w:rPr>
          <w:lang w:val="mk-MK"/>
        </w:rPr>
        <w:t>,</w:t>
      </w:r>
      <w:r w:rsidR="0026471A">
        <w:rPr>
          <w:lang w:val="mk-MK"/>
        </w:rPr>
        <w:t xml:space="preserve"> 2013, </w:t>
      </w:r>
      <w:r w:rsidR="005C7C8A">
        <w:rPr>
          <w:lang w:val="mk-MK"/>
        </w:rPr>
        <w:t>2015,</w:t>
      </w:r>
      <w:r w:rsidR="0026471A">
        <w:rPr>
          <w:lang w:val="mk-MK"/>
        </w:rPr>
        <w:t xml:space="preserve"> </w:t>
      </w:r>
      <w:r w:rsidR="005C7C8A">
        <w:rPr>
          <w:lang w:val="mk-MK"/>
        </w:rPr>
        <w:t>201</w:t>
      </w:r>
      <w:r w:rsidR="00500F59">
        <w:rPr>
          <w:lang w:val="mk-MK"/>
        </w:rPr>
        <w:t>7</w:t>
      </w:r>
    </w:p>
    <w:p w14:paraId="1B671BE0" w14:textId="77777777" w:rsidR="00211775" w:rsidRPr="00211775" w:rsidRDefault="00211775" w:rsidP="00211775">
      <w:pPr>
        <w:pStyle w:val="ListBullet"/>
      </w:pPr>
      <w:r>
        <w:t>Adobe Dreamweaver</w:t>
      </w:r>
      <w:r w:rsidR="003064DC">
        <w:t>, Photoshop</w:t>
      </w:r>
    </w:p>
    <w:p w14:paraId="5DA510C7" w14:textId="7B1FCCD5" w:rsidR="00211775" w:rsidRPr="00B96F77" w:rsidRDefault="001F79DB" w:rsidP="00211775">
      <w:pPr>
        <w:pStyle w:val="ListBullet"/>
      </w:pPr>
      <w:r>
        <w:t xml:space="preserve">Oracle 6i. </w:t>
      </w:r>
      <w:r w:rsidR="00211775">
        <w:t>Oracle</w:t>
      </w:r>
      <w:r w:rsidR="005C2E42">
        <w:rPr>
          <w:lang w:val="mk-MK"/>
        </w:rPr>
        <w:t xml:space="preserve"> 10g</w:t>
      </w:r>
      <w:r w:rsidR="002944A4">
        <w:rPr>
          <w:lang w:val="mk-MK"/>
        </w:rPr>
        <w:t>,</w:t>
      </w:r>
      <w:r>
        <w:rPr>
          <w:lang w:val="mk-MK"/>
        </w:rPr>
        <w:t xml:space="preserve"> </w:t>
      </w:r>
      <w:r w:rsidR="002944A4">
        <w:rPr>
          <w:lang w:val="mk-MK"/>
        </w:rPr>
        <w:t>Oracle 12c</w:t>
      </w:r>
    </w:p>
    <w:p w14:paraId="2081892C" w14:textId="77777777" w:rsidR="00B96F77" w:rsidRPr="00211775" w:rsidRDefault="00B96F77" w:rsidP="00211775">
      <w:pPr>
        <w:pStyle w:val="ListBullet"/>
      </w:pPr>
      <w:r>
        <w:t>Oracle Forms Developer &amp; Oracle Reports Developer 6i,10g</w:t>
      </w:r>
    </w:p>
    <w:p w14:paraId="24781F86" w14:textId="2565FA8E" w:rsidR="00211775" w:rsidRPr="00211775" w:rsidRDefault="007F17F5" w:rsidP="00211775">
      <w:pPr>
        <w:pStyle w:val="ListBullet"/>
      </w:pPr>
      <w:r>
        <w:t>SQL Server 2008</w:t>
      </w:r>
      <w:r w:rsidR="00A128C8">
        <w:rPr>
          <w:lang w:val="mk-MK"/>
        </w:rPr>
        <w:t xml:space="preserve">, </w:t>
      </w:r>
      <w:r w:rsidR="00224761">
        <w:t>SQL Server 20</w:t>
      </w:r>
      <w:r w:rsidR="00224761">
        <w:rPr>
          <w:lang w:val="mk-MK"/>
        </w:rPr>
        <w:t>14,</w:t>
      </w:r>
      <w:r w:rsidR="00224761" w:rsidRPr="00224761">
        <w:t xml:space="preserve"> </w:t>
      </w:r>
      <w:r w:rsidR="00224761">
        <w:t>SQL Server 20</w:t>
      </w:r>
      <w:r w:rsidR="00224761">
        <w:rPr>
          <w:lang w:val="mk-MK"/>
        </w:rPr>
        <w:t>16,</w:t>
      </w:r>
      <w:r w:rsidR="003064DC">
        <w:t xml:space="preserve"> </w:t>
      </w:r>
      <w:r w:rsidR="0026471A">
        <w:t>SQL Server 20</w:t>
      </w:r>
      <w:r w:rsidR="0026471A">
        <w:rPr>
          <w:lang w:val="mk-MK"/>
        </w:rPr>
        <w:t>17,</w:t>
      </w:r>
      <w:r w:rsidR="0026471A">
        <w:t xml:space="preserve"> </w:t>
      </w:r>
      <w:r w:rsidR="003064DC">
        <w:t>Entity Framework 4.0</w:t>
      </w:r>
      <w:r w:rsidR="00E74E10">
        <w:rPr>
          <w:lang w:val="mk-MK"/>
        </w:rPr>
        <w:t>,Entity Framework 5.0</w:t>
      </w:r>
    </w:p>
    <w:p w14:paraId="2F5E168C" w14:textId="77777777" w:rsidR="00211775" w:rsidRDefault="00211775" w:rsidP="00211775">
      <w:pPr>
        <w:pStyle w:val="ListBullet"/>
      </w:pPr>
      <w:r>
        <w:t>HTML/</w:t>
      </w:r>
      <w:r w:rsidR="00B72E03">
        <w:t>/HTML5/</w:t>
      </w:r>
      <w:r w:rsidR="003436B8">
        <w:t>HTML5/</w:t>
      </w:r>
      <w:r>
        <w:t>XHTML/DHTML</w:t>
      </w:r>
    </w:p>
    <w:p w14:paraId="4793BB8C" w14:textId="77777777" w:rsidR="00211775" w:rsidRDefault="00211775" w:rsidP="00211775">
      <w:pPr>
        <w:pStyle w:val="ListBullet"/>
      </w:pPr>
      <w:r>
        <w:t>CSS</w:t>
      </w:r>
      <w:r w:rsidR="003064DC">
        <w:t>,CSS3</w:t>
      </w:r>
    </w:p>
    <w:p w14:paraId="098EB6AA" w14:textId="77777777" w:rsidR="00211775" w:rsidRDefault="00211775" w:rsidP="00710DA7">
      <w:pPr>
        <w:pStyle w:val="ListBullet"/>
      </w:pPr>
      <w:r>
        <w:t>Java</w:t>
      </w:r>
    </w:p>
    <w:p w14:paraId="43025234" w14:textId="0F50C9AB" w:rsidR="003064DC" w:rsidRPr="00211775" w:rsidRDefault="003064DC" w:rsidP="00710DA7">
      <w:pPr>
        <w:pStyle w:val="ListBullet"/>
      </w:pPr>
      <w:r>
        <w:t>JQuery</w:t>
      </w:r>
      <w:r w:rsidR="00B72E03">
        <w:t xml:space="preserve">, </w:t>
      </w:r>
      <w:r>
        <w:t>Javascript</w:t>
      </w:r>
      <w:r w:rsidR="00F36169">
        <w:rPr>
          <w:lang w:val="mk-MK"/>
        </w:rPr>
        <w:t>, AngularJS,KnockoutJS</w:t>
      </w:r>
    </w:p>
    <w:p w14:paraId="4B186271" w14:textId="77777777" w:rsidR="00211775" w:rsidRDefault="00211775" w:rsidP="00211775">
      <w:pPr>
        <w:pStyle w:val="ListBullet"/>
      </w:pPr>
      <w:r>
        <w:t>MS OFFICE</w:t>
      </w:r>
    </w:p>
    <w:p w14:paraId="018562D2" w14:textId="5D35E756" w:rsidR="007A43C6" w:rsidRPr="00211775" w:rsidRDefault="00F70549" w:rsidP="00211775">
      <w:pPr>
        <w:pStyle w:val="Subsection"/>
        <w:rPr>
          <w:lang w:val="mk-MK"/>
        </w:rPr>
      </w:pPr>
      <w:r>
        <w:rPr>
          <w:lang w:val="mk-MK"/>
        </w:rPr>
        <w:t>CommunicatioN</w:t>
      </w:r>
    </w:p>
    <w:p w14:paraId="752CB6A0" w14:textId="77777777" w:rsidR="007A43C6" w:rsidRDefault="00A128C8" w:rsidP="00211775">
      <w:pPr>
        <w:pStyle w:val="Subsection"/>
        <w:rPr>
          <w:lang w:val="mk-MK"/>
        </w:rPr>
      </w:pPr>
      <w:r>
        <w:rPr>
          <w:lang w:val="mk-MK"/>
        </w:rPr>
        <w:t>Responsibility</w:t>
      </w:r>
    </w:p>
    <w:p w14:paraId="4F671C00" w14:textId="77777777" w:rsidR="00211775" w:rsidRDefault="00FA43BB" w:rsidP="00211775">
      <w:pPr>
        <w:pStyle w:val="Subsection"/>
        <w:rPr>
          <w:lang w:val="mk-MK"/>
        </w:rPr>
      </w:pPr>
      <w:r>
        <w:rPr>
          <w:lang w:val="mk-MK"/>
        </w:rPr>
        <w:t>Team work</w:t>
      </w:r>
    </w:p>
    <w:p w14:paraId="41AA0564" w14:textId="77777777" w:rsidR="00211775" w:rsidRPr="00211775" w:rsidRDefault="002E359D" w:rsidP="00211775">
      <w:pPr>
        <w:pStyle w:val="Subsection"/>
        <w:rPr>
          <w:lang w:val="mk-MK"/>
        </w:rPr>
      </w:pPr>
      <w:r>
        <w:rPr>
          <w:lang w:val="mk-MK"/>
        </w:rPr>
        <w:t>Fast learning</w:t>
      </w:r>
    </w:p>
    <w:p w14:paraId="329D9B8E" w14:textId="77777777" w:rsidR="007A43C6" w:rsidRPr="00464887" w:rsidRDefault="002E359D">
      <w:pPr>
        <w:pStyle w:val="SectionHeading"/>
        <w:rPr>
          <w:lang w:val="mk-MK"/>
        </w:rPr>
      </w:pPr>
      <w:r>
        <w:rPr>
          <w:lang w:val="mk-MK"/>
        </w:rPr>
        <w:t>Work experience</w:t>
      </w:r>
    </w:p>
    <w:p w14:paraId="63656256" w14:textId="77777777" w:rsidR="003064DC" w:rsidRPr="003064DC" w:rsidRDefault="00464887">
      <w:pPr>
        <w:pStyle w:val="Subsection"/>
        <w:spacing w:before="100"/>
        <w:rPr>
          <w:lang w:val="mk-MK"/>
        </w:rPr>
      </w:pPr>
      <w:r>
        <w:t>web developer</w:t>
      </w:r>
      <w:r w:rsidR="00601682">
        <w:t> | </w:t>
      </w:r>
      <w:r w:rsidR="00CB6776">
        <w:rPr>
          <w:lang w:val="mk-MK"/>
        </w:rPr>
        <w:t>softmedex</w:t>
      </w:r>
      <w:r w:rsidR="00710DA7">
        <w:rPr>
          <w:lang w:val="mk-MK"/>
        </w:rPr>
        <w:t xml:space="preserve"> - </w:t>
      </w:r>
      <w:r>
        <w:t xml:space="preserve"> </w:t>
      </w:r>
      <w:r w:rsidR="00CB6776">
        <w:rPr>
          <w:lang w:val="mk-MK"/>
        </w:rPr>
        <w:t>duiven</w:t>
      </w:r>
      <w:r>
        <w:t xml:space="preserve">, </w:t>
      </w:r>
      <w:r w:rsidR="00CB6776">
        <w:rPr>
          <w:lang w:val="mk-MK"/>
        </w:rPr>
        <w:t>the netherlands</w:t>
      </w:r>
      <w:r w:rsidR="00601682">
        <w:t> | </w:t>
      </w:r>
      <w:r w:rsidR="00035543">
        <w:rPr>
          <w:lang w:val="mk-MK"/>
        </w:rPr>
        <w:t>january</w:t>
      </w:r>
      <w:r>
        <w:t xml:space="preserve">,2012 – </w:t>
      </w:r>
      <w:r w:rsidR="00035543">
        <w:rPr>
          <w:lang w:val="mk-MK"/>
        </w:rPr>
        <w:t>march</w:t>
      </w:r>
      <w:r>
        <w:t>, 2012</w:t>
      </w:r>
    </w:p>
    <w:p w14:paraId="437A6F95" w14:textId="77777777" w:rsidR="003064DC" w:rsidRPr="003064DC" w:rsidRDefault="001F55EC" w:rsidP="003064DC">
      <w:pPr>
        <w:pStyle w:val="ListBullet"/>
      </w:pPr>
      <w:r>
        <w:rPr>
          <w:lang w:val="mk-MK"/>
        </w:rPr>
        <w:lastRenderedPageBreak/>
        <w:t>Developing system for health institutions</w:t>
      </w:r>
      <w:r w:rsidR="00794116">
        <w:rPr>
          <w:lang w:val="mk-MK"/>
        </w:rPr>
        <w:t>.</w:t>
      </w:r>
    </w:p>
    <w:p w14:paraId="4B178803" w14:textId="77777777" w:rsidR="003064DC" w:rsidRPr="005D6607" w:rsidRDefault="003064DC" w:rsidP="003064DC">
      <w:pPr>
        <w:pStyle w:val="Subsection"/>
        <w:rPr>
          <w:lang w:val="mk-MK"/>
        </w:rPr>
      </w:pPr>
      <w:r>
        <w:t>web developer | </w:t>
      </w:r>
      <w:r w:rsidR="00035543">
        <w:rPr>
          <w:lang w:val="mk-MK"/>
        </w:rPr>
        <w:t>inovistek</w:t>
      </w:r>
      <w:r>
        <w:rPr>
          <w:lang w:val="mk-MK"/>
        </w:rPr>
        <w:t xml:space="preserve"> - </w:t>
      </w:r>
      <w:r w:rsidR="00035543">
        <w:rPr>
          <w:lang w:val="mk-MK"/>
        </w:rPr>
        <w:t>skopje</w:t>
      </w:r>
      <w:r>
        <w:t xml:space="preserve">, </w:t>
      </w:r>
      <w:r w:rsidR="00035543">
        <w:rPr>
          <w:lang w:val="mk-MK"/>
        </w:rPr>
        <w:t>macedonia</w:t>
      </w:r>
      <w:r>
        <w:t>| </w:t>
      </w:r>
      <w:r w:rsidR="003B61B9">
        <w:rPr>
          <w:lang w:val="mk-MK"/>
        </w:rPr>
        <w:t>august</w:t>
      </w:r>
      <w:r>
        <w:t>,</w:t>
      </w:r>
      <w:r w:rsidR="00B72E03">
        <w:rPr>
          <w:lang w:val="mk-MK"/>
        </w:rPr>
        <w:t>201</w:t>
      </w:r>
      <w:r w:rsidR="00E42E62">
        <w:t>2</w:t>
      </w:r>
      <w:r>
        <w:t xml:space="preserve"> –</w:t>
      </w:r>
      <w:r w:rsidR="00C229B4">
        <w:rPr>
          <w:lang w:val="mk-MK"/>
        </w:rPr>
        <w:t xml:space="preserve"> june,</w:t>
      </w:r>
      <w:r w:rsidR="005D6607">
        <w:rPr>
          <w:lang w:val="mk-MK"/>
        </w:rPr>
        <w:t>2014</w:t>
      </w:r>
    </w:p>
    <w:p w14:paraId="60C9AF9B" w14:textId="77777777" w:rsidR="00470D51" w:rsidRPr="00470D51" w:rsidRDefault="00784739" w:rsidP="003064DC">
      <w:pPr>
        <w:pStyle w:val="ListBullet"/>
      </w:pPr>
      <w:r>
        <w:rPr>
          <w:lang w:val="mk-MK"/>
        </w:rPr>
        <w:t xml:space="preserve">Developing booking room systems and </w:t>
      </w:r>
      <w:r w:rsidR="00AA2C4E">
        <w:rPr>
          <w:lang w:val="mk-MK"/>
        </w:rPr>
        <w:t>managing hotels.</w:t>
      </w:r>
    </w:p>
    <w:p w14:paraId="3462C951" w14:textId="77777777" w:rsidR="003064DC" w:rsidRDefault="00470D51" w:rsidP="003064DC">
      <w:pPr>
        <w:pStyle w:val="ListBullet"/>
      </w:pPr>
      <w:r>
        <w:t>CMS</w:t>
      </w:r>
      <w:r w:rsidR="00E80815">
        <w:rPr>
          <w:lang w:val="mk-MK"/>
        </w:rPr>
        <w:t xml:space="preserve"> developing</w:t>
      </w:r>
      <w:r>
        <w:t>.</w:t>
      </w:r>
      <w:r w:rsidR="003064DC">
        <w:br/>
      </w:r>
    </w:p>
    <w:p w14:paraId="4CD1F381" w14:textId="14A20D66" w:rsidR="005D6607" w:rsidRPr="005D6607" w:rsidRDefault="00FE3D59" w:rsidP="005D6607">
      <w:pPr>
        <w:pStyle w:val="Subsection"/>
        <w:rPr>
          <w:lang w:val="mk-MK"/>
        </w:rPr>
      </w:pPr>
      <w:r>
        <w:rPr>
          <w:lang w:val="mk-MK"/>
        </w:rPr>
        <w:t>SPECIALIST</w:t>
      </w:r>
      <w:r w:rsidR="00DE7D0D">
        <w:rPr>
          <w:lang w:val="mk-MK"/>
        </w:rPr>
        <w:t xml:space="preserve"> for crm systems</w:t>
      </w:r>
      <w:r w:rsidR="005D6607">
        <w:t> | </w:t>
      </w:r>
      <w:r w:rsidR="00F82CAA">
        <w:rPr>
          <w:lang w:val="mk-MK"/>
        </w:rPr>
        <w:t>makedonski telekom</w:t>
      </w:r>
      <w:r w:rsidR="005D6607">
        <w:rPr>
          <w:lang w:val="mk-MK"/>
        </w:rPr>
        <w:t xml:space="preserve"> - </w:t>
      </w:r>
      <w:r w:rsidR="007361B2">
        <w:rPr>
          <w:lang w:val="mk-MK"/>
        </w:rPr>
        <w:t>skopje</w:t>
      </w:r>
      <w:r w:rsidR="005D6607">
        <w:t xml:space="preserve">, </w:t>
      </w:r>
      <w:r w:rsidR="007361B2">
        <w:rPr>
          <w:lang w:val="mk-MK"/>
        </w:rPr>
        <w:t>macedonia</w:t>
      </w:r>
      <w:r w:rsidR="005D6607">
        <w:t>| </w:t>
      </w:r>
      <w:r w:rsidR="007361B2">
        <w:rPr>
          <w:lang w:val="mk-MK"/>
        </w:rPr>
        <w:t>june</w:t>
      </w:r>
      <w:r w:rsidR="005D6607">
        <w:t>,</w:t>
      </w:r>
      <w:r w:rsidR="005D6607">
        <w:rPr>
          <w:lang w:val="mk-MK"/>
        </w:rPr>
        <w:t>2014</w:t>
      </w:r>
      <w:r w:rsidR="005D6607">
        <w:t xml:space="preserve"> –</w:t>
      </w:r>
      <w:r w:rsidR="00EC12F8">
        <w:t xml:space="preserve"> JANUARY, 2020</w:t>
      </w:r>
    </w:p>
    <w:p w14:paraId="2D7775DB" w14:textId="77777777" w:rsidR="00F9136D" w:rsidRPr="005D6607" w:rsidRDefault="009F0389" w:rsidP="00F9136D">
      <w:pPr>
        <w:pStyle w:val="ListBullet"/>
      </w:pPr>
      <w:r>
        <w:rPr>
          <w:lang w:val="mk-MK"/>
        </w:rPr>
        <w:t>Preparing techni</w:t>
      </w:r>
      <w:r w:rsidR="007361B2">
        <w:rPr>
          <w:lang w:val="mk-MK"/>
        </w:rPr>
        <w:t>cal s</w:t>
      </w:r>
      <w:r>
        <w:rPr>
          <w:lang w:val="mk-MK"/>
        </w:rPr>
        <w:t>olution specification</w:t>
      </w:r>
      <w:r w:rsidR="007361B2">
        <w:rPr>
          <w:lang w:val="mk-MK"/>
        </w:rPr>
        <w:t>s</w:t>
      </w:r>
      <w:r w:rsidR="00DE7D0D">
        <w:rPr>
          <w:lang w:val="mk-MK"/>
        </w:rPr>
        <w:t>.</w:t>
      </w:r>
    </w:p>
    <w:p w14:paraId="5AF10BCD" w14:textId="77777777" w:rsidR="005D6607" w:rsidRPr="005D6607" w:rsidRDefault="003451B9" w:rsidP="005D6607">
      <w:pPr>
        <w:pStyle w:val="ListBullet"/>
      </w:pPr>
      <w:r>
        <w:rPr>
          <w:lang w:val="mk-MK"/>
        </w:rPr>
        <w:t xml:space="preserve">Business </w:t>
      </w:r>
      <w:r w:rsidR="00AE7E47">
        <w:rPr>
          <w:lang w:val="mk-MK"/>
        </w:rPr>
        <w:t>requirements</w:t>
      </w:r>
      <w:r>
        <w:rPr>
          <w:lang w:val="mk-MK"/>
        </w:rPr>
        <w:t xml:space="preserve"> analysis</w:t>
      </w:r>
      <w:r w:rsidR="000B275A">
        <w:rPr>
          <w:lang w:val="mk-MK"/>
        </w:rPr>
        <w:t>.</w:t>
      </w:r>
    </w:p>
    <w:p w14:paraId="6C5EAEFB" w14:textId="77777777" w:rsidR="005D6607" w:rsidRPr="005D6607" w:rsidRDefault="0040369B" w:rsidP="005D6607">
      <w:pPr>
        <w:pStyle w:val="ListBullet"/>
      </w:pPr>
      <w:r>
        <w:rPr>
          <w:lang w:val="mk-MK"/>
        </w:rPr>
        <w:t>Developing applications based on functional</w:t>
      </w:r>
      <w:r w:rsidR="00B63712">
        <w:rPr>
          <w:lang w:val="mk-MK"/>
        </w:rPr>
        <w:t xml:space="preserve"> and technical specifications</w:t>
      </w:r>
      <w:r w:rsidR="005D6607">
        <w:rPr>
          <w:lang w:val="mk-MK"/>
        </w:rPr>
        <w:t>.</w:t>
      </w:r>
    </w:p>
    <w:p w14:paraId="076BC886" w14:textId="77777777" w:rsidR="005D6607" w:rsidRPr="006054BD" w:rsidRDefault="004A0C2C" w:rsidP="005D6607">
      <w:pPr>
        <w:pStyle w:val="ListBullet"/>
      </w:pPr>
      <w:r>
        <w:rPr>
          <w:lang w:val="mk-MK"/>
        </w:rPr>
        <w:t>Developing content and reports</w:t>
      </w:r>
      <w:r w:rsidR="006136F3">
        <w:rPr>
          <w:lang w:val="mk-MK"/>
        </w:rPr>
        <w:t xml:space="preserve"> for existing applications within CRM systems.</w:t>
      </w:r>
    </w:p>
    <w:p w14:paraId="4CF8818A" w14:textId="77777777" w:rsidR="006054BD" w:rsidRPr="00F9136D" w:rsidRDefault="006054BD" w:rsidP="005D6607">
      <w:pPr>
        <w:pStyle w:val="ListBullet"/>
      </w:pPr>
      <w:r>
        <w:rPr>
          <w:lang w:val="mk-MK"/>
        </w:rPr>
        <w:t>Developing solutions that will improve functionality</w:t>
      </w:r>
      <w:r w:rsidR="00D74EC9">
        <w:rPr>
          <w:lang w:val="mk-MK"/>
        </w:rPr>
        <w:t xml:space="preserve"> and performances of the existing applications.</w:t>
      </w:r>
    </w:p>
    <w:p w14:paraId="748E6232" w14:textId="77777777" w:rsidR="00F9136D" w:rsidRPr="005D6607" w:rsidRDefault="0093179A" w:rsidP="005D6607">
      <w:pPr>
        <w:pStyle w:val="ListBullet"/>
      </w:pPr>
      <w:r>
        <w:rPr>
          <w:lang w:val="mk-MK"/>
        </w:rPr>
        <w:t xml:space="preserve">Preparing manual </w:t>
      </w:r>
      <w:r w:rsidR="00500AB5">
        <w:rPr>
          <w:lang w:val="mk-MK"/>
        </w:rPr>
        <w:t xml:space="preserve">for </w:t>
      </w:r>
      <w:r w:rsidR="00827FEE">
        <w:rPr>
          <w:lang w:val="mk-MK"/>
        </w:rPr>
        <w:t xml:space="preserve">the end users about </w:t>
      </w:r>
      <w:r w:rsidR="00500AB5">
        <w:rPr>
          <w:lang w:val="mk-MK"/>
        </w:rPr>
        <w:t xml:space="preserve">the new </w:t>
      </w:r>
      <w:r w:rsidR="00827FEE">
        <w:rPr>
          <w:lang w:val="mk-MK"/>
        </w:rPr>
        <w:t>function</w:t>
      </w:r>
      <w:r w:rsidR="000B275A">
        <w:rPr>
          <w:lang w:val="mk-MK"/>
        </w:rPr>
        <w:t>ality within the application.</w:t>
      </w:r>
    </w:p>
    <w:p w14:paraId="155A1AEB" w14:textId="77777777" w:rsidR="00211775" w:rsidRPr="00F9136D" w:rsidRDefault="00EC5DB0" w:rsidP="00211775">
      <w:pPr>
        <w:pStyle w:val="ListBullet"/>
      </w:pPr>
      <w:r>
        <w:rPr>
          <w:lang w:val="mk-MK"/>
        </w:rPr>
        <w:t>Applications maint</w:t>
      </w:r>
      <w:r w:rsidR="003451B9">
        <w:rPr>
          <w:lang w:val="mk-MK"/>
        </w:rPr>
        <w:t>enance</w:t>
      </w:r>
      <w:r>
        <w:rPr>
          <w:lang w:val="mk-MK"/>
        </w:rPr>
        <w:t xml:space="preserve"> and support</w:t>
      </w:r>
      <w:r w:rsidR="000B275A">
        <w:rPr>
          <w:lang w:val="mk-MK"/>
        </w:rPr>
        <w:t>.</w:t>
      </w:r>
    </w:p>
    <w:p w14:paraId="3CC75B80" w14:textId="1A712C66" w:rsidR="00F9136D" w:rsidRPr="00DD2E2C" w:rsidRDefault="00A22AFF" w:rsidP="00211775">
      <w:pPr>
        <w:pStyle w:val="ListBullet"/>
      </w:pPr>
      <w:r>
        <w:rPr>
          <w:lang w:val="mk-MK"/>
        </w:rPr>
        <w:t xml:space="preserve">First line of support </w:t>
      </w:r>
      <w:r w:rsidR="00B817FE">
        <w:rPr>
          <w:lang w:val="mk-MK"/>
        </w:rPr>
        <w:t>for the end users of CRM systesms.</w:t>
      </w:r>
    </w:p>
    <w:p w14:paraId="02C10CC4" w14:textId="43136829" w:rsidR="00DD2E2C" w:rsidRDefault="00DD2E2C" w:rsidP="00DD2E2C">
      <w:pPr>
        <w:pStyle w:val="ListBullet"/>
        <w:numPr>
          <w:ilvl w:val="0"/>
          <w:numId w:val="0"/>
        </w:numPr>
        <w:ind w:left="144" w:hanging="144"/>
        <w:rPr>
          <w:lang w:val="mk-MK"/>
        </w:rPr>
      </w:pPr>
    </w:p>
    <w:p w14:paraId="5A8FC623" w14:textId="2CC00309" w:rsidR="00DD2E2C" w:rsidRPr="00463331" w:rsidRDefault="00AE3DC3" w:rsidP="00DD2E2C">
      <w:pPr>
        <w:pStyle w:val="ListBullet"/>
        <w:numPr>
          <w:ilvl w:val="0"/>
          <w:numId w:val="0"/>
        </w:numPr>
        <w:ind w:left="144" w:hanging="144"/>
        <w:rPr>
          <w:b/>
          <w:bCs/>
        </w:rPr>
      </w:pPr>
      <w:r w:rsidRPr="00463331">
        <w:rPr>
          <w:b/>
          <w:bCs/>
        </w:rPr>
        <w:t>SOFTWARE ENGINEER</w:t>
      </w:r>
      <w:r w:rsidR="008639D2" w:rsidRPr="00463331">
        <w:rPr>
          <w:b/>
          <w:bCs/>
        </w:rPr>
        <w:t xml:space="preserve"> | MAK</w:t>
      </w:r>
      <w:r w:rsidR="00C14FD6" w:rsidRPr="00463331">
        <w:rPr>
          <w:b/>
          <w:bCs/>
        </w:rPr>
        <w:t>E</w:t>
      </w:r>
      <w:r w:rsidR="008639D2" w:rsidRPr="00463331">
        <w:rPr>
          <w:b/>
          <w:bCs/>
        </w:rPr>
        <w:t xml:space="preserve">DONSKI TELEKOM </w:t>
      </w:r>
      <w:r w:rsidR="008E3EDB" w:rsidRPr="00463331">
        <w:rPr>
          <w:b/>
          <w:bCs/>
        </w:rPr>
        <w:t>–</w:t>
      </w:r>
      <w:r w:rsidR="008639D2" w:rsidRPr="00463331">
        <w:rPr>
          <w:b/>
          <w:bCs/>
        </w:rPr>
        <w:t xml:space="preserve"> </w:t>
      </w:r>
      <w:r w:rsidR="008E3EDB" w:rsidRPr="00463331">
        <w:rPr>
          <w:b/>
          <w:bCs/>
        </w:rPr>
        <w:t xml:space="preserve">SKOPJE, </w:t>
      </w:r>
      <w:r w:rsidR="00EC12F8" w:rsidRPr="00463331">
        <w:rPr>
          <w:b/>
          <w:bCs/>
        </w:rPr>
        <w:t xml:space="preserve">MACEDONIA | JANUARY, 2020 - </w:t>
      </w:r>
    </w:p>
    <w:p w14:paraId="6DD89D9C" w14:textId="77777777" w:rsidR="00CD56C9" w:rsidRDefault="00CD56C9" w:rsidP="00CD56C9">
      <w:pPr>
        <w:pStyle w:val="ListBullet"/>
      </w:pPr>
      <w:r>
        <w:t>Java, Spring Framework/Spring Boot;</w:t>
      </w:r>
    </w:p>
    <w:p w14:paraId="2A2355DF" w14:textId="77777777" w:rsidR="00CD56C9" w:rsidRDefault="00CD56C9" w:rsidP="00CD56C9">
      <w:pPr>
        <w:pStyle w:val="ListBullet"/>
      </w:pPr>
      <w:r>
        <w:t>DevOps concept &amp; Docker Containers</w:t>
      </w:r>
    </w:p>
    <w:p w14:paraId="28A20A94" w14:textId="77777777" w:rsidR="00CD56C9" w:rsidRDefault="00CD56C9" w:rsidP="00CD56C9">
      <w:pPr>
        <w:pStyle w:val="ListBullet"/>
      </w:pPr>
      <w:r>
        <w:t>UI/UX develop &amp; design</w:t>
      </w:r>
    </w:p>
    <w:p w14:paraId="6B7C9CF0" w14:textId="77777777" w:rsidR="00CD56C9" w:rsidRDefault="00CD56C9" w:rsidP="00CD56C9">
      <w:pPr>
        <w:pStyle w:val="ListBullet"/>
      </w:pPr>
      <w:r>
        <w:t>Git</w:t>
      </w:r>
    </w:p>
    <w:p w14:paraId="269DA6D7" w14:textId="77777777" w:rsidR="00CD56C9" w:rsidRDefault="00CD56C9" w:rsidP="00CD56C9">
      <w:pPr>
        <w:pStyle w:val="ListBullet"/>
      </w:pPr>
      <w:r>
        <w:t>Agile</w:t>
      </w:r>
    </w:p>
    <w:p w14:paraId="09163F21" w14:textId="77777777" w:rsidR="00CD56C9" w:rsidRDefault="00CD56C9" w:rsidP="00CD56C9">
      <w:pPr>
        <w:pStyle w:val="ListBullet"/>
      </w:pPr>
      <w:r>
        <w:t>Web services integration</w:t>
      </w:r>
    </w:p>
    <w:p w14:paraId="3580913B" w14:textId="77777777" w:rsidR="00CD56C9" w:rsidRDefault="00CD56C9" w:rsidP="00CD56C9">
      <w:pPr>
        <w:pStyle w:val="ListBullet"/>
      </w:pPr>
      <w:r>
        <w:t>Reusable code</w:t>
      </w:r>
    </w:p>
    <w:p w14:paraId="20505FC6" w14:textId="77777777" w:rsidR="00CD56C9" w:rsidRDefault="00CD56C9" w:rsidP="00CD56C9">
      <w:pPr>
        <w:pStyle w:val="ListBullet"/>
      </w:pPr>
      <w:r>
        <w:t>Performance monitoring</w:t>
      </w:r>
    </w:p>
    <w:p w14:paraId="5253B515" w14:textId="77777777" w:rsidR="00AD56E8" w:rsidRDefault="00CD56C9" w:rsidP="00AD56E8">
      <w:pPr>
        <w:pStyle w:val="ListBullet"/>
      </w:pPr>
      <w:r>
        <w:t>Apps optimization &amp; scalability</w:t>
      </w:r>
    </w:p>
    <w:p w14:paraId="470E04D5" w14:textId="2A7E8226" w:rsidR="007A43C6" w:rsidRDefault="00CD56C9" w:rsidP="00AD56E8">
      <w:pPr>
        <w:pStyle w:val="ListBullet"/>
      </w:pPr>
      <w:r>
        <w:t>Preparing technical specification</w:t>
      </w:r>
    </w:p>
    <w:sectPr w:rsidR="007A43C6" w:rsidSect="007A43C6">
      <w:footerReference w:type="default" r:id="rId10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F3DA7" w14:textId="77777777" w:rsidR="00DE6D73" w:rsidRDefault="00DE6D73">
      <w:pPr>
        <w:spacing w:after="0"/>
      </w:pPr>
      <w:r>
        <w:separator/>
      </w:r>
    </w:p>
  </w:endnote>
  <w:endnote w:type="continuationSeparator" w:id="0">
    <w:p w14:paraId="325B168E" w14:textId="77777777" w:rsidR="00DE6D73" w:rsidRDefault="00DE6D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ACE27" w14:textId="73E4F3D6" w:rsidR="007A43C6" w:rsidRDefault="00601682">
    <w:pPr>
      <w:pStyle w:val="Footer"/>
    </w:pPr>
    <w:r>
      <w:t xml:space="preserve">Page </w:t>
    </w:r>
    <w:r w:rsidR="00CA2DDE">
      <w:fldChar w:fldCharType="begin"/>
    </w:r>
    <w:r>
      <w:instrText xml:space="preserve"> PAGE   \* MERGEFORMAT </w:instrText>
    </w:r>
    <w:r w:rsidR="00CA2DDE">
      <w:fldChar w:fldCharType="separate"/>
    </w:r>
    <w:r w:rsidR="005C7C8A">
      <w:rPr>
        <w:noProof/>
      </w:rPr>
      <w:t>2</w:t>
    </w:r>
    <w:r w:rsidR="00CA2DD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A67D5" w14:textId="77777777" w:rsidR="00DE6D73" w:rsidRDefault="00DE6D73">
      <w:pPr>
        <w:spacing w:after="0"/>
      </w:pPr>
      <w:r>
        <w:separator/>
      </w:r>
    </w:p>
  </w:footnote>
  <w:footnote w:type="continuationSeparator" w:id="0">
    <w:p w14:paraId="56D1C405" w14:textId="77777777" w:rsidR="00DE6D73" w:rsidRDefault="00DE6D7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activeWritingStyle w:appName="MSWord" w:lang="en-US" w:vendorID="64" w:dllVersion="0" w:nlCheck="1" w:checkStyle="0"/>
  <w:activeWritingStyle w:appName="MSWord" w:lang="en-US" w:vendorID="64" w:dllVersion="6" w:nlCheck="1" w:checkStyle="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7B5"/>
    <w:rsid w:val="0000084C"/>
    <w:rsid w:val="00035543"/>
    <w:rsid w:val="000613EF"/>
    <w:rsid w:val="000643FF"/>
    <w:rsid w:val="000713AD"/>
    <w:rsid w:val="000B275A"/>
    <w:rsid w:val="000C0BF2"/>
    <w:rsid w:val="00131796"/>
    <w:rsid w:val="00166B71"/>
    <w:rsid w:val="00172928"/>
    <w:rsid w:val="0019682E"/>
    <w:rsid w:val="001E2639"/>
    <w:rsid w:val="001F13E1"/>
    <w:rsid w:val="001F55EC"/>
    <w:rsid w:val="001F79DB"/>
    <w:rsid w:val="00211775"/>
    <w:rsid w:val="00224761"/>
    <w:rsid w:val="0026471A"/>
    <w:rsid w:val="002944A4"/>
    <w:rsid w:val="002C1880"/>
    <w:rsid w:val="002D2C66"/>
    <w:rsid w:val="002E0D34"/>
    <w:rsid w:val="002E359D"/>
    <w:rsid w:val="002F1874"/>
    <w:rsid w:val="003064DC"/>
    <w:rsid w:val="003436B8"/>
    <w:rsid w:val="003451B9"/>
    <w:rsid w:val="003B61B9"/>
    <w:rsid w:val="003F785A"/>
    <w:rsid w:val="0040369B"/>
    <w:rsid w:val="00426385"/>
    <w:rsid w:val="00463331"/>
    <w:rsid w:val="00464887"/>
    <w:rsid w:val="00470D51"/>
    <w:rsid w:val="004A0C2C"/>
    <w:rsid w:val="004C427A"/>
    <w:rsid w:val="00500AB5"/>
    <w:rsid w:val="00500F59"/>
    <w:rsid w:val="005714C7"/>
    <w:rsid w:val="005C2E42"/>
    <w:rsid w:val="005C7C8A"/>
    <w:rsid w:val="005D6607"/>
    <w:rsid w:val="00601682"/>
    <w:rsid w:val="006054BD"/>
    <w:rsid w:val="006136F3"/>
    <w:rsid w:val="00624CE3"/>
    <w:rsid w:val="00626949"/>
    <w:rsid w:val="006348F0"/>
    <w:rsid w:val="00675101"/>
    <w:rsid w:val="006A2ADF"/>
    <w:rsid w:val="00710DA7"/>
    <w:rsid w:val="007361B2"/>
    <w:rsid w:val="00784739"/>
    <w:rsid w:val="00793BA6"/>
    <w:rsid w:val="00794116"/>
    <w:rsid w:val="007A43C6"/>
    <w:rsid w:val="007B6F64"/>
    <w:rsid w:val="007F17F5"/>
    <w:rsid w:val="00814880"/>
    <w:rsid w:val="00827FEE"/>
    <w:rsid w:val="008639D2"/>
    <w:rsid w:val="008C576E"/>
    <w:rsid w:val="008C6565"/>
    <w:rsid w:val="008E3C56"/>
    <w:rsid w:val="008E3EDB"/>
    <w:rsid w:val="008E47AB"/>
    <w:rsid w:val="00905164"/>
    <w:rsid w:val="00927319"/>
    <w:rsid w:val="0093179A"/>
    <w:rsid w:val="009957B5"/>
    <w:rsid w:val="009A4773"/>
    <w:rsid w:val="009C4FF8"/>
    <w:rsid w:val="009F0389"/>
    <w:rsid w:val="00A128C8"/>
    <w:rsid w:val="00A22AFF"/>
    <w:rsid w:val="00A72645"/>
    <w:rsid w:val="00AA2C4E"/>
    <w:rsid w:val="00AB0150"/>
    <w:rsid w:val="00AD56E8"/>
    <w:rsid w:val="00AE3DC3"/>
    <w:rsid w:val="00AE7E47"/>
    <w:rsid w:val="00B63712"/>
    <w:rsid w:val="00B72E03"/>
    <w:rsid w:val="00B73E6F"/>
    <w:rsid w:val="00B817FE"/>
    <w:rsid w:val="00B86DAF"/>
    <w:rsid w:val="00B93CDF"/>
    <w:rsid w:val="00B96F77"/>
    <w:rsid w:val="00C14FD6"/>
    <w:rsid w:val="00C229B4"/>
    <w:rsid w:val="00C6514F"/>
    <w:rsid w:val="00CA2DDE"/>
    <w:rsid w:val="00CB6776"/>
    <w:rsid w:val="00CB6F64"/>
    <w:rsid w:val="00CD56C9"/>
    <w:rsid w:val="00D04B9A"/>
    <w:rsid w:val="00D12FB9"/>
    <w:rsid w:val="00D171AA"/>
    <w:rsid w:val="00D60AAE"/>
    <w:rsid w:val="00D74EC9"/>
    <w:rsid w:val="00DA1434"/>
    <w:rsid w:val="00DD2E2C"/>
    <w:rsid w:val="00DE6D73"/>
    <w:rsid w:val="00DE7D0D"/>
    <w:rsid w:val="00E02881"/>
    <w:rsid w:val="00E33A6C"/>
    <w:rsid w:val="00E42E62"/>
    <w:rsid w:val="00E74E10"/>
    <w:rsid w:val="00E80815"/>
    <w:rsid w:val="00EA292E"/>
    <w:rsid w:val="00EC12F8"/>
    <w:rsid w:val="00EC5DB0"/>
    <w:rsid w:val="00EF31D5"/>
    <w:rsid w:val="00F2250A"/>
    <w:rsid w:val="00F22CB0"/>
    <w:rsid w:val="00F267BF"/>
    <w:rsid w:val="00F36169"/>
    <w:rsid w:val="00F529BB"/>
    <w:rsid w:val="00F57DAF"/>
    <w:rsid w:val="00F70549"/>
    <w:rsid w:val="00F82CAA"/>
    <w:rsid w:val="00F9136D"/>
    <w:rsid w:val="00F95BB0"/>
    <w:rsid w:val="00FA43BB"/>
    <w:rsid w:val="00FE3D59"/>
    <w:rsid w:val="00FE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512B"/>
  <w15:docId w15:val="{2361C307-6EA7-4FEA-B645-63AF1D7B5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3C6"/>
    <w:pPr>
      <w:spacing w:after="280"/>
    </w:pPr>
    <w:rPr>
      <w:color w:val="404040"/>
      <w:sz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7A43C6"/>
    <w:pPr>
      <w:pBdr>
        <w:bottom w:val="single" w:sz="12" w:space="4" w:color="39A5B7"/>
      </w:pBdr>
      <w:spacing w:after="120"/>
      <w:contextualSpacing/>
    </w:pPr>
    <w:rPr>
      <w:rFonts w:eastAsia="Times New Roman"/>
      <w:color w:val="39A5B7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sid w:val="007A43C6"/>
    <w:rPr>
      <w:rFonts w:ascii="Cambria" w:eastAsia="Times New Roman" w:hAnsi="Cambria" w:cs="Times New Roman"/>
      <w:color w:val="39A5B7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7A43C6"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rsid w:val="007A43C6"/>
    <w:pPr>
      <w:spacing w:before="500" w:after="100"/>
    </w:pPr>
    <w:rPr>
      <w:rFonts w:eastAsia="Times New Roman"/>
      <w:b/>
      <w:bCs/>
      <w:color w:val="39A5B7"/>
      <w:sz w:val="24"/>
    </w:rPr>
  </w:style>
  <w:style w:type="paragraph" w:styleId="ListBullet">
    <w:name w:val="List Bullet"/>
    <w:basedOn w:val="Normal"/>
    <w:uiPriority w:val="1"/>
    <w:unhideWhenUsed/>
    <w:qFormat/>
    <w:rsid w:val="007A43C6"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rsid w:val="007A43C6"/>
    <w:pPr>
      <w:spacing w:before="280" w:after="120"/>
    </w:pPr>
    <w:rPr>
      <w:b/>
      <w:bCs/>
      <w:caps/>
      <w:color w:val="262626"/>
    </w:rPr>
  </w:style>
  <w:style w:type="paragraph" w:styleId="Header">
    <w:name w:val="header"/>
    <w:basedOn w:val="Normal"/>
    <w:link w:val="HeaderChar"/>
    <w:uiPriority w:val="99"/>
    <w:unhideWhenUsed/>
    <w:rsid w:val="007A43C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A43C6"/>
  </w:style>
  <w:style w:type="paragraph" w:styleId="Footer">
    <w:name w:val="footer"/>
    <w:basedOn w:val="Normal"/>
    <w:link w:val="FooterChar"/>
    <w:uiPriority w:val="99"/>
    <w:unhideWhenUsed/>
    <w:rsid w:val="007A43C6"/>
    <w:pPr>
      <w:spacing w:after="0"/>
      <w:jc w:val="right"/>
    </w:pPr>
    <w:rPr>
      <w:color w:val="39A5B7"/>
    </w:rPr>
  </w:style>
  <w:style w:type="character" w:customStyle="1" w:styleId="FooterChar">
    <w:name w:val="Footer Char"/>
    <w:basedOn w:val="DefaultParagraphFont"/>
    <w:link w:val="Footer"/>
    <w:uiPriority w:val="99"/>
    <w:rsid w:val="007A43C6"/>
    <w:rPr>
      <w:color w:val="39A5B7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7A43C6"/>
    <w:pPr>
      <w:spacing w:before="720"/>
      <w:contextualSpacing/>
    </w:pPr>
    <w:rPr>
      <w:b/>
      <w:bCs/>
      <w:color w:val="0D0D0D"/>
    </w:rPr>
  </w:style>
  <w:style w:type="character" w:customStyle="1" w:styleId="DateChar">
    <w:name w:val="Date Char"/>
    <w:basedOn w:val="DefaultParagraphFont"/>
    <w:link w:val="Date"/>
    <w:uiPriority w:val="1"/>
    <w:rsid w:val="007A43C6"/>
    <w:rPr>
      <w:b/>
      <w:bCs/>
      <w:color w:val="0D0D0D"/>
    </w:rPr>
  </w:style>
  <w:style w:type="paragraph" w:customStyle="1" w:styleId="Address">
    <w:name w:val="Address"/>
    <w:basedOn w:val="Normal"/>
    <w:uiPriority w:val="1"/>
    <w:qFormat/>
    <w:rsid w:val="007A43C6"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rsid w:val="007A43C6"/>
    <w:pPr>
      <w:spacing w:before="800" w:after="180"/>
    </w:pPr>
    <w:rPr>
      <w:b/>
      <w:bCs/>
      <w:color w:val="0D0D0D"/>
    </w:rPr>
  </w:style>
  <w:style w:type="character" w:customStyle="1" w:styleId="SalutationChar">
    <w:name w:val="Salutation Char"/>
    <w:basedOn w:val="DefaultParagraphFont"/>
    <w:link w:val="Salutation"/>
    <w:uiPriority w:val="2"/>
    <w:rsid w:val="007A43C6"/>
    <w:rPr>
      <w:b/>
      <w:bCs/>
      <w:color w:val="0D0D0D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rsid w:val="007A43C6"/>
    <w:pPr>
      <w:spacing w:before="720" w:after="0"/>
    </w:pPr>
    <w:rPr>
      <w:b/>
      <w:bCs/>
      <w:color w:val="0D0D0D"/>
    </w:rPr>
  </w:style>
  <w:style w:type="character" w:customStyle="1" w:styleId="ClosingChar">
    <w:name w:val="Closing Char"/>
    <w:basedOn w:val="DefaultParagraphFont"/>
    <w:link w:val="Closing"/>
    <w:uiPriority w:val="2"/>
    <w:rsid w:val="007A43C6"/>
    <w:rPr>
      <w:b/>
      <w:bCs/>
      <w:color w:val="0D0D0D"/>
    </w:rPr>
  </w:style>
  <w:style w:type="paragraph" w:styleId="Signature">
    <w:name w:val="Signature"/>
    <w:basedOn w:val="Normal"/>
    <w:link w:val="SignatureChar"/>
    <w:uiPriority w:val="2"/>
    <w:unhideWhenUsed/>
    <w:qFormat/>
    <w:rsid w:val="007A43C6"/>
    <w:pPr>
      <w:spacing w:before="1080"/>
      <w:contextualSpacing/>
    </w:pPr>
    <w:rPr>
      <w:b/>
      <w:bCs/>
      <w:color w:val="0D0D0D"/>
    </w:rPr>
  </w:style>
  <w:style w:type="character" w:customStyle="1" w:styleId="SignatureChar">
    <w:name w:val="Signature Char"/>
    <w:basedOn w:val="DefaultParagraphFont"/>
    <w:link w:val="Signature"/>
    <w:uiPriority w:val="2"/>
    <w:rsid w:val="007A43C6"/>
    <w:rPr>
      <w:b/>
      <w:bCs/>
      <w:color w:val="0D0D0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88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8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ntTable" Target="fontTable.xml" /><Relationship Id="rId5" Type="http://schemas.openxmlformats.org/officeDocument/2006/relationships/styles" Target="styles.xml" /><Relationship Id="rId10" Type="http://schemas.openxmlformats.org/officeDocument/2006/relationships/footer" Target="footer1.xml" /><Relationship Id="rId4" Type="http://schemas.openxmlformats.org/officeDocument/2006/relationships/numbering" Target="numbering.xml" /><Relationship Id="rId9" Type="http://schemas.openxmlformats.org/officeDocument/2006/relationships/endnotes" Target="endnote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A~1\AppData\Local\Temp\TS10291888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overPageProperties xmlns="http://schemas.microsoft.com/office/2006/coverPageProps">
  <PublishDate/>
  <Abstract/>
  <CompanyAddress>Кочо Рацин бр.16, 2460, Валандово</CompanyAddress>
  <CompanyPhone>+389 77 625 387</CompanyPhone>
  <CompanyFax/>
  <CompanyEmail>damjanovski.aleksandar@gmail.com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06140B-F596-8647-92D6-EA4BE70B97B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TS102918880.dotx</Template>
  <TotalTime>2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Александар Дамјановски</dc:creator>
  <cp:lastModifiedBy>Guest User</cp:lastModifiedBy>
  <cp:revision>2</cp:revision>
  <cp:lastPrinted>2013-08-27T19:34:00Z</cp:lastPrinted>
  <dcterms:created xsi:type="dcterms:W3CDTF">2020-05-17T13:50:00Z</dcterms:created>
  <dcterms:modified xsi:type="dcterms:W3CDTF">2020-05-17T13:50:00Z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